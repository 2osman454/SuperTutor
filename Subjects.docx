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1" w:themeTint="99"/>
  <w:body>
    <w:p w14:paraId="151C3A33" w14:textId="24EC59FF" w:rsidR="009A4881" w:rsidRDefault="009A4881" w:rsidP="009A4881">
      <w:pPr>
        <w:pStyle w:val="Heading1"/>
      </w:pPr>
      <w:r w:rsidRPr="0080647B">
        <w:t>Ikebek is tutoring</w:t>
      </w:r>
      <w:r w:rsidR="0080647B" w:rsidRPr="0080647B">
        <w:t xml:space="preserve"> high school</w:t>
      </w:r>
    </w:p>
    <w:p w14:paraId="7F1ED7CC" w14:textId="77777777" w:rsidR="00C72093" w:rsidRPr="0080647B" w:rsidRDefault="00C72093" w:rsidP="009A4881">
      <w:pPr>
        <w:pStyle w:val="Heading1"/>
      </w:pPr>
    </w:p>
    <w:p w14:paraId="047EB54A" w14:textId="474235F5" w:rsidR="00165206" w:rsidRDefault="009A78F1">
      <w:pPr>
        <w:pStyle w:val="Heading2"/>
        <w:rPr>
          <w:sz w:val="72"/>
          <w:szCs w:val="72"/>
        </w:rPr>
      </w:pPr>
      <w:sdt>
        <w:sdtPr>
          <w:rPr>
            <w:sz w:val="72"/>
            <w:szCs w:val="72"/>
          </w:rPr>
          <w:alias w:val="Chemistry:"/>
          <w:tag w:val="Chemistry:"/>
          <w:id w:val="-1116754710"/>
          <w:placeholder>
            <w:docPart w:val="0EABFE68B8B04B9680F2148233BF5563"/>
          </w:placeholder>
          <w:temporary/>
          <w:showingPlcHdr/>
          <w15:appearance w15:val="hidden"/>
        </w:sdtPr>
        <w:sdtEndPr/>
        <w:sdtContent>
          <w:r w:rsidR="006B0566" w:rsidRPr="009A4881">
            <w:rPr>
              <w:sz w:val="72"/>
              <w:szCs w:val="72"/>
            </w:rPr>
            <w:t>Chemistry</w:t>
          </w:r>
        </w:sdtContent>
      </w:sdt>
      <w:r w:rsidR="009A4881" w:rsidRPr="009A4881">
        <w:rPr>
          <w:sz w:val="72"/>
          <w:szCs w:val="72"/>
        </w:rPr>
        <w:t xml:space="preserve"> | Physics | Mathematics</w:t>
      </w:r>
    </w:p>
    <w:p w14:paraId="3B526AD0" w14:textId="77777777" w:rsidR="00C72093" w:rsidRDefault="00C72093">
      <w:pPr>
        <w:pStyle w:val="Heading2"/>
        <w:rPr>
          <w:sz w:val="72"/>
          <w:szCs w:val="72"/>
        </w:rPr>
      </w:pPr>
    </w:p>
    <w:p w14:paraId="0533E791" w14:textId="4041E973" w:rsidR="00C72093" w:rsidRPr="009A4881" w:rsidRDefault="009A78F1">
      <w:pPr>
        <w:pStyle w:val="Heading2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5B8AB" wp14:editId="4AD46A6E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1593850" cy="1092719"/>
            <wp:effectExtent l="0" t="0" r="6350" b="0"/>
            <wp:wrapNone/>
            <wp:docPr id="1118264500" name="Picture 1" descr="Close up of beakers with solution in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64500" name="Picture 1118264500" descr="Close up of beakers with solution in lab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09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 for chemistry flask, atom diagram, and chemistry beaker"/>
      </w:tblPr>
      <w:tblGrid>
        <w:gridCol w:w="2563"/>
        <w:gridCol w:w="2941"/>
        <w:gridCol w:w="2848"/>
      </w:tblGrid>
      <w:tr w:rsidR="00165206" w14:paraId="75702E54" w14:textId="77777777" w:rsidTr="00D13FA2">
        <w:trPr>
          <w:jc w:val="center"/>
        </w:trPr>
        <w:tc>
          <w:tcPr>
            <w:tcW w:w="3799" w:type="dxa"/>
            <w:vAlign w:val="bottom"/>
          </w:tcPr>
          <w:p w14:paraId="0BFD8F09" w14:textId="46065F28" w:rsidR="00165206" w:rsidRDefault="00165206" w:rsidP="00C74176"/>
        </w:tc>
        <w:tc>
          <w:tcPr>
            <w:tcW w:w="4362" w:type="dxa"/>
            <w:vAlign w:val="bottom"/>
          </w:tcPr>
          <w:p w14:paraId="1964F3C2" w14:textId="7CD285B8" w:rsidR="00165206" w:rsidRDefault="00165206" w:rsidP="00C74176"/>
        </w:tc>
        <w:tc>
          <w:tcPr>
            <w:tcW w:w="4223" w:type="dxa"/>
            <w:vAlign w:val="bottom"/>
          </w:tcPr>
          <w:p w14:paraId="50E828C0" w14:textId="5402CE29" w:rsidR="00165206" w:rsidRDefault="00165206" w:rsidP="00C74176"/>
        </w:tc>
      </w:tr>
    </w:tbl>
    <w:p w14:paraId="150A3FB6" w14:textId="7549391A" w:rsidR="009A4881" w:rsidRDefault="009A4881" w:rsidP="008060A8"/>
    <w:p w14:paraId="7FD6F1BF" w14:textId="5B8B30F4" w:rsidR="009A4881" w:rsidRDefault="009A4881" w:rsidP="008060A8"/>
    <w:p w14:paraId="0610A8A8" w14:textId="648F5187" w:rsidR="009A4881" w:rsidRDefault="009A4881" w:rsidP="008060A8"/>
    <w:p w14:paraId="7F91C5A2" w14:textId="628B505C" w:rsidR="009A4881" w:rsidRDefault="009A4881" w:rsidP="008060A8"/>
    <w:p w14:paraId="44D44E24" w14:textId="58341EB8" w:rsidR="009A4881" w:rsidRDefault="009A4881" w:rsidP="008060A8"/>
    <w:p w14:paraId="2031EE36" w14:textId="720FFC6E" w:rsidR="009A4881" w:rsidRDefault="009A4881" w:rsidP="008060A8"/>
    <w:p w14:paraId="3D67EA5E" w14:textId="77777777" w:rsidR="009A4881" w:rsidRDefault="009A4881" w:rsidP="008060A8"/>
    <w:p w14:paraId="74B20C67" w14:textId="654BAD9D" w:rsidR="009A4881" w:rsidRDefault="009A4881" w:rsidP="008060A8"/>
    <w:p w14:paraId="3221D560" w14:textId="77777777" w:rsidR="009A4881" w:rsidRDefault="009A4881" w:rsidP="008060A8"/>
    <w:p w14:paraId="41224304" w14:textId="66F99F16" w:rsidR="009A4881" w:rsidRDefault="009A4881" w:rsidP="008060A8"/>
    <w:p w14:paraId="57D54EA9" w14:textId="6EBD8C53" w:rsidR="009A4881" w:rsidRDefault="009A4881" w:rsidP="008060A8"/>
    <w:p w14:paraId="49B1B86E" w14:textId="66445329" w:rsidR="009A4881" w:rsidRDefault="009A4881" w:rsidP="008060A8"/>
    <w:p w14:paraId="275D33F5" w14:textId="1E92ABF3" w:rsidR="009A4881" w:rsidRDefault="009A4881" w:rsidP="008060A8"/>
    <w:p w14:paraId="1B1D8E3F" w14:textId="77777777" w:rsidR="009A4881" w:rsidRDefault="009A4881" w:rsidP="008060A8"/>
    <w:p w14:paraId="4CC9EDF4" w14:textId="77777777" w:rsidR="009A4881" w:rsidRDefault="009A4881" w:rsidP="008060A8"/>
    <w:p w14:paraId="02616239" w14:textId="2E0728B9" w:rsidR="009A4881" w:rsidRDefault="009A4881" w:rsidP="008060A8"/>
    <w:p w14:paraId="192F0985" w14:textId="77777777" w:rsidR="009A4881" w:rsidRDefault="009A4881" w:rsidP="008060A8"/>
    <w:p w14:paraId="44125BF4" w14:textId="77777777" w:rsidR="009A4881" w:rsidRDefault="009A4881" w:rsidP="008060A8"/>
    <w:p w14:paraId="3866DE56" w14:textId="51E19BAD" w:rsidR="009A4881" w:rsidRDefault="009A4881" w:rsidP="008060A8"/>
    <w:p w14:paraId="215E7719" w14:textId="2DF93255" w:rsidR="009A4881" w:rsidRDefault="009A4881" w:rsidP="008060A8"/>
    <w:p w14:paraId="6BAE51E3" w14:textId="55522016" w:rsidR="00C74176" w:rsidRDefault="00C74176" w:rsidP="008060A8">
      <w:pPr>
        <w:rPr>
          <w:lang w:val="en-CA"/>
        </w:rPr>
      </w:pPr>
    </w:p>
    <w:p w14:paraId="77006054" w14:textId="4203DA48" w:rsidR="00485F7F" w:rsidRDefault="00485F7F" w:rsidP="008060A8">
      <w:pPr>
        <w:rPr>
          <w:lang w:val="en-CA"/>
        </w:rPr>
      </w:pPr>
    </w:p>
    <w:p w14:paraId="703CB255" w14:textId="67532DBF" w:rsidR="00485F7F" w:rsidRDefault="00485F7F" w:rsidP="008060A8">
      <w:pPr>
        <w:rPr>
          <w:lang w:val="en-CA"/>
        </w:rPr>
      </w:pPr>
    </w:p>
    <w:p w14:paraId="0127D236" w14:textId="44F3C68D" w:rsidR="00485F7F" w:rsidRDefault="00485F7F" w:rsidP="008060A8">
      <w:pPr>
        <w:rPr>
          <w:lang w:val="en-CA"/>
        </w:rPr>
      </w:pPr>
    </w:p>
    <w:p w14:paraId="05361E13" w14:textId="524DD8AA" w:rsidR="00485F7F" w:rsidRDefault="00485F7F" w:rsidP="008060A8">
      <w:pPr>
        <w:rPr>
          <w:lang w:val="en-CA"/>
        </w:rPr>
      </w:pPr>
    </w:p>
    <w:p w14:paraId="2D7A35E9" w14:textId="3AADEFFB" w:rsidR="00485F7F" w:rsidRDefault="00485F7F" w:rsidP="008060A8">
      <w:pPr>
        <w:rPr>
          <w:lang w:val="en-CA"/>
        </w:rPr>
      </w:pPr>
    </w:p>
    <w:p w14:paraId="08EE9705" w14:textId="2055E414" w:rsidR="00485F7F" w:rsidRDefault="00485F7F" w:rsidP="008060A8">
      <w:pPr>
        <w:rPr>
          <w:lang w:val="en-CA"/>
        </w:rPr>
      </w:pPr>
    </w:p>
    <w:p w14:paraId="3FC565F4" w14:textId="04570C38" w:rsidR="00485F7F" w:rsidRDefault="00485F7F" w:rsidP="008060A8">
      <w:pPr>
        <w:rPr>
          <w:lang w:val="en-CA"/>
        </w:rPr>
      </w:pPr>
    </w:p>
    <w:p w14:paraId="797BD971" w14:textId="21D3F39F" w:rsidR="00485F7F" w:rsidRDefault="00485F7F" w:rsidP="008060A8">
      <w:pPr>
        <w:rPr>
          <w:lang w:val="en-CA"/>
        </w:rPr>
      </w:pPr>
    </w:p>
    <w:p w14:paraId="1B3F6D44" w14:textId="3C14F2A1" w:rsidR="00485F7F" w:rsidRDefault="00485F7F" w:rsidP="008060A8">
      <w:pPr>
        <w:rPr>
          <w:lang w:val="en-CA"/>
        </w:rPr>
      </w:pPr>
    </w:p>
    <w:p w14:paraId="635CC110" w14:textId="31B5E307" w:rsidR="00485F7F" w:rsidRDefault="00485F7F" w:rsidP="008060A8">
      <w:pPr>
        <w:rPr>
          <w:lang w:val="en-CA"/>
        </w:rPr>
      </w:pPr>
    </w:p>
    <w:p w14:paraId="32936ABC" w14:textId="70B5B113" w:rsidR="00485F7F" w:rsidRDefault="00485F7F" w:rsidP="008060A8">
      <w:pPr>
        <w:rPr>
          <w:lang w:val="en-CA"/>
        </w:rPr>
      </w:pPr>
    </w:p>
    <w:p w14:paraId="2F3F8B03" w14:textId="287D5009" w:rsidR="00485F7F" w:rsidRDefault="00485F7F" w:rsidP="008060A8">
      <w:pPr>
        <w:rPr>
          <w:lang w:val="en-CA"/>
        </w:rPr>
      </w:pPr>
    </w:p>
    <w:p w14:paraId="1CB11F16" w14:textId="777F1A7A" w:rsidR="00485F7F" w:rsidRDefault="00485F7F" w:rsidP="008060A8">
      <w:pPr>
        <w:rPr>
          <w:lang w:val="en-CA"/>
        </w:rPr>
      </w:pPr>
    </w:p>
    <w:p w14:paraId="40A20EE1" w14:textId="294B5176" w:rsidR="00485F7F" w:rsidRDefault="00485F7F" w:rsidP="008060A8">
      <w:pPr>
        <w:rPr>
          <w:lang w:val="en-CA"/>
        </w:rPr>
      </w:pPr>
    </w:p>
    <w:p w14:paraId="3B06E05A" w14:textId="77777777" w:rsidR="00485F7F" w:rsidRDefault="00485F7F" w:rsidP="008060A8">
      <w:pPr>
        <w:rPr>
          <w:lang w:val="en-CA"/>
        </w:rPr>
      </w:pPr>
    </w:p>
    <w:p w14:paraId="65FD914E" w14:textId="77777777" w:rsidR="00485F7F" w:rsidRDefault="00485F7F" w:rsidP="008060A8">
      <w:pPr>
        <w:rPr>
          <w:lang w:val="en-CA"/>
        </w:rPr>
      </w:pPr>
    </w:p>
    <w:p w14:paraId="11552BBA" w14:textId="5F2E8E82" w:rsidR="00485F7F" w:rsidRDefault="00485F7F" w:rsidP="008060A8">
      <w:pPr>
        <w:rPr>
          <w:lang w:val="en-CA"/>
        </w:rPr>
      </w:pPr>
    </w:p>
    <w:p w14:paraId="1030488D" w14:textId="77777777" w:rsidR="00485F7F" w:rsidRDefault="00485F7F" w:rsidP="008060A8">
      <w:pPr>
        <w:rPr>
          <w:lang w:val="en-CA"/>
        </w:rPr>
      </w:pPr>
    </w:p>
    <w:p w14:paraId="11615507" w14:textId="77777777" w:rsidR="00485F7F" w:rsidRDefault="00485F7F" w:rsidP="008060A8">
      <w:pPr>
        <w:rPr>
          <w:lang w:val="en-CA"/>
        </w:rPr>
      </w:pPr>
    </w:p>
    <w:p w14:paraId="65B90E7C" w14:textId="77777777" w:rsidR="00485F7F" w:rsidRDefault="00485F7F" w:rsidP="008060A8">
      <w:pPr>
        <w:rPr>
          <w:lang w:val="en-CA"/>
        </w:rPr>
      </w:pPr>
    </w:p>
    <w:p w14:paraId="153E48B3" w14:textId="77777777" w:rsidR="00485F7F" w:rsidRDefault="00485F7F" w:rsidP="008060A8">
      <w:pPr>
        <w:rPr>
          <w:lang w:val="en-CA"/>
        </w:rPr>
      </w:pPr>
    </w:p>
    <w:p w14:paraId="3B11B2A2" w14:textId="77777777" w:rsidR="00485F7F" w:rsidRDefault="00485F7F" w:rsidP="008060A8">
      <w:pPr>
        <w:rPr>
          <w:lang w:val="en-CA"/>
        </w:rPr>
      </w:pPr>
    </w:p>
    <w:p w14:paraId="3AC0EDD1" w14:textId="77777777" w:rsidR="00485F7F" w:rsidRDefault="00485F7F" w:rsidP="008060A8">
      <w:pPr>
        <w:rPr>
          <w:lang w:val="en-CA"/>
        </w:rPr>
      </w:pPr>
    </w:p>
    <w:p w14:paraId="6B69EC1D" w14:textId="77777777" w:rsidR="00485F7F" w:rsidRDefault="00485F7F" w:rsidP="008060A8">
      <w:pPr>
        <w:rPr>
          <w:lang w:val="en-CA"/>
        </w:rPr>
      </w:pPr>
    </w:p>
    <w:p w14:paraId="20F22827" w14:textId="503392DF" w:rsidR="00485F7F" w:rsidRDefault="00485F7F" w:rsidP="008060A8">
      <w:pPr>
        <w:rPr>
          <w:lang w:val="en-CA"/>
        </w:rPr>
      </w:pPr>
    </w:p>
    <w:p w14:paraId="58C75909" w14:textId="5E0BD58F" w:rsidR="00C83A56" w:rsidRDefault="00C83A56" w:rsidP="008060A8">
      <w:pPr>
        <w:rPr>
          <w:lang w:val="en-CA"/>
        </w:rPr>
      </w:pPr>
    </w:p>
    <w:p w14:paraId="5E10CE9F" w14:textId="64C609FF" w:rsidR="00C83A56" w:rsidRDefault="00C83A56" w:rsidP="008060A8">
      <w:pPr>
        <w:rPr>
          <w:lang w:val="en-CA"/>
        </w:rPr>
      </w:pPr>
    </w:p>
    <w:p w14:paraId="6046C747" w14:textId="63E3CD21" w:rsidR="00C83A56" w:rsidRDefault="00C83A56" w:rsidP="008060A8">
      <w:pPr>
        <w:rPr>
          <w:lang w:val="en-CA"/>
        </w:rPr>
      </w:pPr>
    </w:p>
    <w:p w14:paraId="423CCF11" w14:textId="52DA5E40" w:rsidR="00C83A56" w:rsidRDefault="00C83A56" w:rsidP="008060A8">
      <w:pPr>
        <w:rPr>
          <w:lang w:val="en-CA"/>
        </w:rPr>
      </w:pPr>
    </w:p>
    <w:p w14:paraId="2EEB5597" w14:textId="34068AC4" w:rsidR="00485F7F" w:rsidRDefault="00485F7F" w:rsidP="008060A8">
      <w:pPr>
        <w:rPr>
          <w:lang w:val="en-CA"/>
        </w:rPr>
      </w:pPr>
    </w:p>
    <w:p w14:paraId="269C5610" w14:textId="5B6CBBD3" w:rsidR="00D209CD" w:rsidRDefault="00D209CD" w:rsidP="00C83A56">
      <w:pPr>
        <w:jc w:val="both"/>
        <w:rPr>
          <w:lang w:val="en-CA"/>
        </w:rPr>
      </w:pPr>
    </w:p>
    <w:p w14:paraId="160E4676" w14:textId="4834EEC6" w:rsidR="00D209CD" w:rsidRDefault="00D209CD" w:rsidP="00C83A56">
      <w:pPr>
        <w:jc w:val="both"/>
        <w:rPr>
          <w:lang w:val="en-CA"/>
        </w:rPr>
      </w:pPr>
    </w:p>
    <w:p w14:paraId="0B873DAC" w14:textId="35414F78" w:rsidR="00D209CD" w:rsidRDefault="00D209CD" w:rsidP="00C83A56">
      <w:pPr>
        <w:jc w:val="both"/>
        <w:rPr>
          <w:lang w:val="en-CA"/>
        </w:rPr>
      </w:pPr>
    </w:p>
    <w:p w14:paraId="1639EA77" w14:textId="42014E2F" w:rsidR="00D209CD" w:rsidRDefault="00D209CD" w:rsidP="00C83A56">
      <w:pPr>
        <w:jc w:val="both"/>
        <w:rPr>
          <w:lang w:val="en-CA"/>
        </w:rPr>
      </w:pPr>
    </w:p>
    <w:p w14:paraId="49A4282D" w14:textId="036AB63D" w:rsidR="00D209CD" w:rsidRDefault="00D209CD" w:rsidP="00C83A56">
      <w:pPr>
        <w:jc w:val="both"/>
        <w:rPr>
          <w:lang w:val="en-CA"/>
        </w:rPr>
      </w:pPr>
    </w:p>
    <w:p w14:paraId="331F9AC7" w14:textId="2C256D5E" w:rsidR="00D209CD" w:rsidRDefault="00D209CD" w:rsidP="00C83A56">
      <w:pPr>
        <w:jc w:val="both"/>
        <w:rPr>
          <w:lang w:val="en-CA"/>
        </w:rPr>
      </w:pPr>
    </w:p>
    <w:p w14:paraId="2B94076F" w14:textId="77777777" w:rsidR="00D209CD" w:rsidRDefault="00D209CD" w:rsidP="00C83A56">
      <w:pPr>
        <w:jc w:val="both"/>
        <w:rPr>
          <w:lang w:val="en-CA"/>
        </w:rPr>
      </w:pPr>
    </w:p>
    <w:p w14:paraId="0B512D91" w14:textId="417020DF" w:rsidR="00D209CD" w:rsidRDefault="00D209CD" w:rsidP="00C83A56">
      <w:pPr>
        <w:jc w:val="both"/>
        <w:rPr>
          <w:lang w:val="en-CA"/>
        </w:rPr>
      </w:pPr>
    </w:p>
    <w:p w14:paraId="784B046A" w14:textId="77777777" w:rsidR="00D209CD" w:rsidRDefault="00D209CD" w:rsidP="00C83A56">
      <w:pPr>
        <w:jc w:val="both"/>
        <w:rPr>
          <w:lang w:val="en-CA"/>
        </w:rPr>
      </w:pPr>
    </w:p>
    <w:p w14:paraId="0B49611E" w14:textId="08BD431F" w:rsidR="00D209CD" w:rsidRDefault="00D209CD" w:rsidP="00C83A56">
      <w:pPr>
        <w:jc w:val="both"/>
        <w:rPr>
          <w:lang w:val="en-CA"/>
        </w:rPr>
      </w:pPr>
    </w:p>
    <w:p w14:paraId="65DE0919" w14:textId="78B7F17C" w:rsidR="00D209CD" w:rsidRDefault="00D209CD" w:rsidP="00C83A56">
      <w:pPr>
        <w:jc w:val="both"/>
        <w:rPr>
          <w:lang w:val="en-CA"/>
        </w:rPr>
      </w:pPr>
    </w:p>
    <w:p w14:paraId="0759A60C" w14:textId="77777777" w:rsidR="00D209CD" w:rsidRDefault="00D209CD" w:rsidP="00C83A56">
      <w:pPr>
        <w:jc w:val="both"/>
        <w:rPr>
          <w:lang w:val="en-CA"/>
        </w:rPr>
      </w:pPr>
    </w:p>
    <w:p w14:paraId="4FCD3001" w14:textId="2002973A" w:rsidR="00D209CD" w:rsidRDefault="00D209CD" w:rsidP="00C83A56">
      <w:pPr>
        <w:jc w:val="both"/>
        <w:rPr>
          <w:lang w:val="en-CA"/>
        </w:rPr>
      </w:pPr>
    </w:p>
    <w:p w14:paraId="503E993C" w14:textId="2424A9C4" w:rsidR="00D209CD" w:rsidRDefault="00D209CD" w:rsidP="00C83A56">
      <w:pPr>
        <w:jc w:val="both"/>
        <w:rPr>
          <w:lang w:val="en-CA"/>
        </w:rPr>
      </w:pPr>
    </w:p>
    <w:p w14:paraId="121058BF" w14:textId="50DD9471" w:rsidR="00D209CD" w:rsidRDefault="00D209CD" w:rsidP="00C83A56">
      <w:pPr>
        <w:jc w:val="both"/>
        <w:rPr>
          <w:lang w:val="en-CA"/>
        </w:rPr>
      </w:pPr>
    </w:p>
    <w:p w14:paraId="06C76851" w14:textId="77777777" w:rsidR="00D209CD" w:rsidRDefault="00D209CD" w:rsidP="00C83A56">
      <w:pPr>
        <w:jc w:val="both"/>
        <w:rPr>
          <w:lang w:val="en-CA"/>
        </w:rPr>
      </w:pPr>
    </w:p>
    <w:p w14:paraId="479C3B35" w14:textId="73B775FE" w:rsidR="00D209CD" w:rsidRDefault="00D209CD" w:rsidP="00C83A56">
      <w:pPr>
        <w:jc w:val="both"/>
        <w:rPr>
          <w:lang w:val="en-CA"/>
        </w:rPr>
      </w:pPr>
    </w:p>
    <w:p w14:paraId="1E66B77B" w14:textId="0305EF35" w:rsidR="00D209CD" w:rsidRDefault="00D209CD" w:rsidP="00C83A56">
      <w:pPr>
        <w:jc w:val="both"/>
        <w:rPr>
          <w:lang w:val="en-CA"/>
        </w:rPr>
      </w:pPr>
    </w:p>
    <w:p w14:paraId="50A505C6" w14:textId="47E64284" w:rsidR="00D209CD" w:rsidRDefault="00D209CD" w:rsidP="00C83A56">
      <w:pPr>
        <w:jc w:val="both"/>
        <w:rPr>
          <w:lang w:val="en-CA"/>
        </w:rPr>
      </w:pPr>
    </w:p>
    <w:p w14:paraId="2B714BAB" w14:textId="77777777" w:rsidR="00D209CD" w:rsidRDefault="00D209CD" w:rsidP="00C83A56">
      <w:pPr>
        <w:jc w:val="both"/>
        <w:rPr>
          <w:lang w:val="en-CA"/>
        </w:rPr>
      </w:pPr>
    </w:p>
    <w:p w14:paraId="63AE0473" w14:textId="77777777" w:rsidR="00D209CD" w:rsidRDefault="00D209CD" w:rsidP="00C83A56">
      <w:pPr>
        <w:jc w:val="both"/>
        <w:rPr>
          <w:lang w:val="en-CA"/>
        </w:rPr>
      </w:pPr>
    </w:p>
    <w:p w14:paraId="29994C76" w14:textId="2F74B5C5" w:rsidR="00D209CD" w:rsidRDefault="00D209CD" w:rsidP="00C83A56">
      <w:pPr>
        <w:jc w:val="both"/>
        <w:rPr>
          <w:lang w:val="en-CA"/>
        </w:rPr>
      </w:pPr>
    </w:p>
    <w:p w14:paraId="06BD12E1" w14:textId="77777777" w:rsidR="00D209CD" w:rsidRDefault="00D209CD" w:rsidP="00C83A56">
      <w:pPr>
        <w:jc w:val="both"/>
        <w:rPr>
          <w:lang w:val="en-CA"/>
        </w:rPr>
      </w:pPr>
    </w:p>
    <w:p w14:paraId="2E8285CA" w14:textId="2268FECB" w:rsidR="00D209CD" w:rsidRDefault="00D209CD" w:rsidP="00C83A56">
      <w:pPr>
        <w:jc w:val="both"/>
        <w:rPr>
          <w:lang w:val="en-CA"/>
        </w:rPr>
      </w:pPr>
    </w:p>
    <w:p w14:paraId="7BD14EB4" w14:textId="104D9ABE" w:rsidR="00D209CD" w:rsidRDefault="00D209CD" w:rsidP="00C83A56">
      <w:pPr>
        <w:jc w:val="both"/>
        <w:rPr>
          <w:lang w:val="en-CA"/>
        </w:rPr>
      </w:pPr>
    </w:p>
    <w:p w14:paraId="57185123" w14:textId="2A02A61C" w:rsidR="00D209CD" w:rsidRDefault="00D209CD" w:rsidP="00C83A56">
      <w:pPr>
        <w:jc w:val="both"/>
        <w:rPr>
          <w:lang w:val="en-CA"/>
        </w:rPr>
      </w:pPr>
    </w:p>
    <w:p w14:paraId="67D86B59" w14:textId="2F9D82F2" w:rsidR="00D209CD" w:rsidRDefault="00D209CD" w:rsidP="00C83A56">
      <w:pPr>
        <w:jc w:val="both"/>
        <w:rPr>
          <w:lang w:val="en-CA"/>
        </w:rPr>
      </w:pPr>
    </w:p>
    <w:p w14:paraId="4E91B704" w14:textId="055710E7" w:rsidR="00485F7F" w:rsidRPr="007B6EFE" w:rsidRDefault="00485F7F" w:rsidP="00C83A56">
      <w:pPr>
        <w:jc w:val="both"/>
        <w:rPr>
          <w:lang w:val="en-CA"/>
        </w:rPr>
      </w:pPr>
    </w:p>
    <w:sectPr w:rsidR="00485F7F" w:rsidRPr="007B6EFE" w:rsidSect="002A30FF">
      <w:headerReference w:type="default" r:id="rId12"/>
      <w:pgSz w:w="12240" w:h="15840"/>
      <w:pgMar w:top="1728" w:right="1728" w:bottom="1728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46332" w14:textId="77777777" w:rsidR="00B35289" w:rsidRDefault="00B35289">
      <w:r>
        <w:separator/>
      </w:r>
    </w:p>
  </w:endnote>
  <w:endnote w:type="continuationSeparator" w:id="0">
    <w:p w14:paraId="42A850DB" w14:textId="77777777" w:rsidR="00B35289" w:rsidRDefault="00B3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0383" w14:textId="77777777" w:rsidR="00B35289" w:rsidRDefault="00B35289">
      <w:r>
        <w:separator/>
      </w:r>
    </w:p>
  </w:footnote>
  <w:footnote w:type="continuationSeparator" w:id="0">
    <w:p w14:paraId="2C6AAD90" w14:textId="77777777" w:rsidR="00B35289" w:rsidRDefault="00B35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AACA" w14:textId="77777777" w:rsidR="00015C9A" w:rsidRDefault="00015C9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3F6C71E2" wp14:editId="3E59BD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58400" cy="7772400"/>
              <wp:effectExtent l="0" t="0" r="19050" b="19050"/>
              <wp:wrapNone/>
              <wp:docPr id="12" name="Frame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7772400"/>
                      </a:xfrm>
                      <a:prstGeom prst="frame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1">
                              <a:shade val="100000"/>
                              <a:satMod val="115000"/>
                            </a:schemeClr>
                          </a:gs>
                        </a:gsLst>
                        <a:lin ang="2700000" scaled="1"/>
                        <a:tileRect/>
                      </a:gradFill>
                      <a:effectLst>
                        <a:innerShdw blurRad="114300">
                          <a:prstClr val="black"/>
                        </a:inn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shape w14:anchorId="25C9CC99" id="Frame 12" o:spid="_x0000_s1026" alt="&quot;&quot;" style="position:absolute;margin-left:0;margin-top:0;width:11in;height:612pt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coordsize="10058400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" path="m,l10058400,r,7772400l,7772400,,xm971550,971550r,5829300l9086850,6800850r,-5829300l971550,971550xe" fillcolor="#122e47 [964]" strokecolor="#1f4d78 [1604]" strokeweight="1pt">
              <v:fill color2="#5b9bd5 [3204]" rotate="t" angle="45" colors="0 #2c5981;.5 #4382ba;1 #529bde" focus="100%" type="gradient"/>
              <v:stroke joinstyle="miter"/>
              <v:path arrowok="t" o:connecttype="custom" o:connectlocs="0,0;10058400,0;10058400,7772400;0,7772400;0,0;971550,971550;971550,6800850;9086850,6800850;9086850,971550;971550,971550" o:connectangles="0,0,0,0,0,0,0,0,0,0"/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E4637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EE22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51A2E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3A60C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866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64B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363F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7220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B88F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94F5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7989291">
    <w:abstractNumId w:val="9"/>
  </w:num>
  <w:num w:numId="2" w16cid:durableId="1649482752">
    <w:abstractNumId w:val="7"/>
  </w:num>
  <w:num w:numId="3" w16cid:durableId="38676110">
    <w:abstractNumId w:val="6"/>
  </w:num>
  <w:num w:numId="4" w16cid:durableId="1360820115">
    <w:abstractNumId w:val="5"/>
  </w:num>
  <w:num w:numId="5" w16cid:durableId="1780681519">
    <w:abstractNumId w:val="4"/>
  </w:num>
  <w:num w:numId="6" w16cid:durableId="768113854">
    <w:abstractNumId w:val="8"/>
  </w:num>
  <w:num w:numId="7" w16cid:durableId="1558786243">
    <w:abstractNumId w:val="3"/>
  </w:num>
  <w:num w:numId="8" w16cid:durableId="1773822605">
    <w:abstractNumId w:val="2"/>
  </w:num>
  <w:num w:numId="9" w16cid:durableId="1185557500">
    <w:abstractNumId w:val="1"/>
  </w:num>
  <w:num w:numId="10" w16cid:durableId="71011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MDUxNDEyMTU3MrNQ0lEKTi0uzszPAykwqgUAi0iu/SwAAAA="/>
  </w:docVars>
  <w:rsids>
    <w:rsidRoot w:val="009A4881"/>
    <w:rsid w:val="0000486A"/>
    <w:rsid w:val="00015C9A"/>
    <w:rsid w:val="0001721E"/>
    <w:rsid w:val="00047B5E"/>
    <w:rsid w:val="00073AB9"/>
    <w:rsid w:val="0009475C"/>
    <w:rsid w:val="000A15D7"/>
    <w:rsid w:val="001421E2"/>
    <w:rsid w:val="00165206"/>
    <w:rsid w:val="00176CB1"/>
    <w:rsid w:val="00220974"/>
    <w:rsid w:val="002670F8"/>
    <w:rsid w:val="00296880"/>
    <w:rsid w:val="002A30FF"/>
    <w:rsid w:val="002B3C88"/>
    <w:rsid w:val="002C4B9F"/>
    <w:rsid w:val="00317D9F"/>
    <w:rsid w:val="003778F6"/>
    <w:rsid w:val="0040718A"/>
    <w:rsid w:val="004402CA"/>
    <w:rsid w:val="00485F7F"/>
    <w:rsid w:val="00513EF5"/>
    <w:rsid w:val="00582BF9"/>
    <w:rsid w:val="006258A5"/>
    <w:rsid w:val="00627D3F"/>
    <w:rsid w:val="00633640"/>
    <w:rsid w:val="006669C5"/>
    <w:rsid w:val="00666D1F"/>
    <w:rsid w:val="0067585D"/>
    <w:rsid w:val="00693829"/>
    <w:rsid w:val="006B0566"/>
    <w:rsid w:val="006E429F"/>
    <w:rsid w:val="006F4D2A"/>
    <w:rsid w:val="007B6EFE"/>
    <w:rsid w:val="007D3564"/>
    <w:rsid w:val="008060A8"/>
    <w:rsid w:val="0080647B"/>
    <w:rsid w:val="00882BA1"/>
    <w:rsid w:val="009A4881"/>
    <w:rsid w:val="009A78F1"/>
    <w:rsid w:val="009B1582"/>
    <w:rsid w:val="009F66B2"/>
    <w:rsid w:val="00A13FC1"/>
    <w:rsid w:val="00A43EC3"/>
    <w:rsid w:val="00A932A1"/>
    <w:rsid w:val="00A9632F"/>
    <w:rsid w:val="00A96652"/>
    <w:rsid w:val="00B14FC0"/>
    <w:rsid w:val="00B35289"/>
    <w:rsid w:val="00B62C65"/>
    <w:rsid w:val="00B77908"/>
    <w:rsid w:val="00C72093"/>
    <w:rsid w:val="00C74176"/>
    <w:rsid w:val="00C83A56"/>
    <w:rsid w:val="00D13FA2"/>
    <w:rsid w:val="00D209CD"/>
    <w:rsid w:val="00D20A8B"/>
    <w:rsid w:val="00D9172F"/>
    <w:rsid w:val="00E51BD8"/>
    <w:rsid w:val="00E7729B"/>
    <w:rsid w:val="00E921E8"/>
    <w:rsid w:val="00EE4695"/>
    <w:rsid w:val="00EE6B98"/>
    <w:rsid w:val="00F34439"/>
    <w:rsid w:val="00F97F0D"/>
    <w:rsid w:val="00F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AA39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B5E"/>
  </w:style>
  <w:style w:type="paragraph" w:styleId="Heading1">
    <w:name w:val="heading 1"/>
    <w:basedOn w:val="Normal"/>
    <w:uiPriority w:val="9"/>
    <w:qFormat/>
    <w:rsid w:val="00B77908"/>
    <w:pPr>
      <w:spacing w:after="400"/>
      <w:contextualSpacing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80"/>
      <w:szCs w:val="80"/>
      <w14:textOutline w14:w="11112" w14:cap="flat" w14:cmpd="sng" w14:algn="ctr">
        <w14:solidFill>
          <w14:schemeClr w14:val="accent2">
            <w14:lumMod w14:val="50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uiPriority w:val="9"/>
    <w:unhideWhenUsed/>
    <w:qFormat/>
    <w:rsid w:val="00B77908"/>
    <w:pPr>
      <w:spacing w:after="720"/>
      <w:contextualSpacing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80"/>
      <w:szCs w:val="8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B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5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B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sz w:val="5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B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1F4E79" w:themeColor="accent1" w:themeShade="80"/>
      <w:sz w:val="5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B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B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0B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0B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2BF9"/>
    <w:rPr>
      <w:color w:val="595959" w:themeColor="text1" w:themeTint="A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3EF5"/>
  </w:style>
  <w:style w:type="character" w:customStyle="1" w:styleId="HeaderChar">
    <w:name w:val="Header Char"/>
    <w:basedOn w:val="DefaultParagraphFont"/>
    <w:link w:val="Header"/>
    <w:uiPriority w:val="99"/>
    <w:rsid w:val="00513EF5"/>
  </w:style>
  <w:style w:type="paragraph" w:styleId="Footer">
    <w:name w:val="footer"/>
    <w:basedOn w:val="Normal"/>
    <w:link w:val="FooterChar"/>
    <w:uiPriority w:val="99"/>
    <w:unhideWhenUsed/>
    <w:rsid w:val="00513EF5"/>
  </w:style>
  <w:style w:type="character" w:customStyle="1" w:styleId="FooterChar">
    <w:name w:val="Footer Char"/>
    <w:basedOn w:val="DefaultParagraphFont"/>
    <w:link w:val="Footer"/>
    <w:uiPriority w:val="99"/>
    <w:rsid w:val="00513EF5"/>
  </w:style>
  <w:style w:type="paragraph" w:styleId="BalloonText">
    <w:name w:val="Balloon Text"/>
    <w:basedOn w:val="Normal"/>
    <w:link w:val="BalloonTextChar"/>
    <w:uiPriority w:val="99"/>
    <w:semiHidden/>
    <w:unhideWhenUsed/>
    <w:rsid w:val="00FC20B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B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FC20BF"/>
  </w:style>
  <w:style w:type="paragraph" w:styleId="BlockText">
    <w:name w:val="Block Text"/>
    <w:basedOn w:val="Normal"/>
    <w:uiPriority w:val="99"/>
    <w:semiHidden/>
    <w:unhideWhenUsed/>
    <w:rsid w:val="00582BF9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C20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0BF"/>
  </w:style>
  <w:style w:type="paragraph" w:styleId="BodyText2">
    <w:name w:val="Body Text 2"/>
    <w:basedOn w:val="Normal"/>
    <w:link w:val="BodyText2Char"/>
    <w:uiPriority w:val="99"/>
    <w:semiHidden/>
    <w:unhideWhenUsed/>
    <w:rsid w:val="00FC20B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C20BF"/>
  </w:style>
  <w:style w:type="paragraph" w:styleId="BodyText3">
    <w:name w:val="Body Text 3"/>
    <w:basedOn w:val="Normal"/>
    <w:link w:val="BodyText3Char"/>
    <w:uiPriority w:val="99"/>
    <w:semiHidden/>
    <w:unhideWhenUsed/>
    <w:rsid w:val="00FC20B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C20B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C20B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C20B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C20B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20B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C20BF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C20B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C20B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C20B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C20B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C20B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258A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20BF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C20BF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C20BF"/>
  </w:style>
  <w:style w:type="table" w:styleId="ColorfulGrid">
    <w:name w:val="Colorful Grid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C20BF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C20B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0B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0B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0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0BF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C20BF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C20BF"/>
  </w:style>
  <w:style w:type="character" w:customStyle="1" w:styleId="DateChar">
    <w:name w:val="Date Char"/>
    <w:basedOn w:val="DefaultParagraphFont"/>
    <w:link w:val="Date"/>
    <w:uiPriority w:val="99"/>
    <w:semiHidden/>
    <w:rsid w:val="00FC20BF"/>
  </w:style>
  <w:style w:type="paragraph" w:styleId="DocumentMap">
    <w:name w:val="Document Map"/>
    <w:basedOn w:val="Normal"/>
    <w:link w:val="DocumentMapChar"/>
    <w:uiPriority w:val="99"/>
    <w:semiHidden/>
    <w:unhideWhenUsed/>
    <w:rsid w:val="00FC20B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20B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C20B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C20BF"/>
  </w:style>
  <w:style w:type="character" w:styleId="Emphasis">
    <w:name w:val="Emphasis"/>
    <w:basedOn w:val="DefaultParagraphFont"/>
    <w:uiPriority w:val="20"/>
    <w:semiHidden/>
    <w:unhideWhenUsed/>
    <w:qFormat/>
    <w:rsid w:val="00FC20B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FC20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20B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20B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C20B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C20BF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20BF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FC20B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20B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20BF"/>
    <w:rPr>
      <w:szCs w:val="20"/>
    </w:rPr>
  </w:style>
  <w:style w:type="table" w:styleId="GridTable1Light">
    <w:name w:val="Grid Table 1 Light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C20B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C20B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C20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C20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C20B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C20B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C20B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C20B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C20B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C20B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C20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C20B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C20B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C20B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C20B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C20B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C20B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47B5E"/>
    <w:rPr>
      <w:rFonts w:asciiTheme="majorHAnsi" w:eastAsiaTheme="majorEastAsia" w:hAnsiTheme="majorHAnsi" w:cstheme="majorBidi"/>
      <w:color w:val="1F4D78" w:themeColor="accent1" w:themeShade="7F"/>
      <w:sz w:val="5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B5E"/>
    <w:rPr>
      <w:rFonts w:asciiTheme="majorHAnsi" w:eastAsiaTheme="majorEastAsia" w:hAnsiTheme="majorHAnsi" w:cstheme="majorBidi"/>
      <w:i/>
      <w:iCs/>
      <w:color w:val="1F4E79" w:themeColor="accent1" w:themeShade="80"/>
      <w:sz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B5E"/>
    <w:rPr>
      <w:rFonts w:asciiTheme="majorHAnsi" w:eastAsiaTheme="majorEastAsia" w:hAnsiTheme="majorHAnsi" w:cstheme="majorBidi"/>
      <w:b/>
      <w:color w:val="1F4E79" w:themeColor="accent1" w:themeShade="80"/>
      <w:sz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B5E"/>
    <w:rPr>
      <w:rFonts w:asciiTheme="majorHAnsi" w:eastAsiaTheme="majorEastAsia" w:hAnsiTheme="majorHAnsi" w:cstheme="majorBidi"/>
      <w:color w:val="1F4D78" w:themeColor="accent1" w:themeShade="7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B5E"/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0B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0B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C20BF"/>
  </w:style>
  <w:style w:type="paragraph" w:styleId="HTMLAddress">
    <w:name w:val="HTML Address"/>
    <w:basedOn w:val="Normal"/>
    <w:link w:val="HTMLAddressChar"/>
    <w:uiPriority w:val="99"/>
    <w:semiHidden/>
    <w:unhideWhenUsed/>
    <w:rsid w:val="00FC20B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C20B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C20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C20B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C20B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C20B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0B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0B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C20B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C20B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C20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20BF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C20BF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C20BF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C20BF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C20BF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C20BF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C20BF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C20BF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C20BF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C20BF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C20B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82BF9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258A5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258A5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258A5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C20BF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C20BF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C20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C20BF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C20BF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C20BF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C20BF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C20BF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C20BF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C20BF"/>
  </w:style>
  <w:style w:type="paragraph" w:styleId="List">
    <w:name w:val="List"/>
    <w:basedOn w:val="Normal"/>
    <w:uiPriority w:val="99"/>
    <w:semiHidden/>
    <w:unhideWhenUsed/>
    <w:rsid w:val="00FC20B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C20B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C20B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C20B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C20B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C20B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C20B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C20B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C20B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C20B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C20B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C20B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C20B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C20B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C20B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C20B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C20B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C20B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C20B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C20B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C20B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C20BF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C20BF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C20B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C20BF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C20B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C20B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C20B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C20B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C20B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C20B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C20B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C20B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C20BF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C20BF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C20BF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C20BF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C20BF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C20BF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C20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C20B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C20BF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C20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C20BF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C20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C20BF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C20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C20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C20B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FC20B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FC20B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C20B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C20BF"/>
  </w:style>
  <w:style w:type="character" w:styleId="PageNumber">
    <w:name w:val="page number"/>
    <w:basedOn w:val="DefaultParagraphFont"/>
    <w:uiPriority w:val="99"/>
    <w:semiHidden/>
    <w:unhideWhenUsed/>
    <w:rsid w:val="00FC20BF"/>
  </w:style>
  <w:style w:type="table" w:styleId="PlainTable1">
    <w:name w:val="Plain Table 1"/>
    <w:basedOn w:val="TableNormal"/>
    <w:uiPriority w:val="41"/>
    <w:rsid w:val="00FC20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C20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C2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C20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C20B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C20B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C20BF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258A5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258A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C20B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C20BF"/>
  </w:style>
  <w:style w:type="paragraph" w:styleId="Signature">
    <w:name w:val="Signature"/>
    <w:basedOn w:val="Normal"/>
    <w:link w:val="SignatureChar"/>
    <w:uiPriority w:val="99"/>
    <w:semiHidden/>
    <w:unhideWhenUsed/>
    <w:rsid w:val="00FC20BF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C20BF"/>
  </w:style>
  <w:style w:type="character" w:styleId="Strong">
    <w:name w:val="Strong"/>
    <w:basedOn w:val="DefaultParagraphFont"/>
    <w:uiPriority w:val="22"/>
    <w:semiHidden/>
    <w:unhideWhenUsed/>
    <w:qFormat/>
    <w:rsid w:val="00FC20B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7729B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7729B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FC20B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C20B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C20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C20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C20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C20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C20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C20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C20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C20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C20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C20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C20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C20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C20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C20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C20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C20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C20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C20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C20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C20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C20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C20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C20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C20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C20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C20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C20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C20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C20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C20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C20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C20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C20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C20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C20BF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C20BF"/>
  </w:style>
  <w:style w:type="table" w:styleId="TableProfessional">
    <w:name w:val="Table Professional"/>
    <w:basedOn w:val="TableNormal"/>
    <w:uiPriority w:val="99"/>
    <w:semiHidden/>
    <w:unhideWhenUsed/>
    <w:rsid w:val="00FC20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C20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C20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C20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C20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C20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C2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C20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C20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C20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7729B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7729B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C20B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20B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C20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C20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C20B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C20B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C20B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C20B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C20B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C20B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F0D"/>
    <w:pPr>
      <w:keepNext/>
      <w:keepLines/>
      <w:outlineLvl w:val="9"/>
    </w:pPr>
    <w:rPr>
      <w:bCs w:val="0"/>
      <w:szCs w:val="32"/>
      <w14:textOutline w14:w="11176" w14:cap="flat" w14:cmpd="sng" w14:algn="ctr">
        <w14:solidFill>
          <w14:schemeClr w14:val="accent2">
            <w14:lumMod w14:val="5000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ebe\AppData\Roaming\Microsoft\Templates\Class%20sign%20(chemistr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ABFE68B8B04B9680F2148233BF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48A36-DB17-43CD-A993-97D59EC7FBE3}"/>
      </w:docPartPr>
      <w:docPartBody>
        <w:p w:rsidR="003C0A06" w:rsidRDefault="009B70FA">
          <w:pPr>
            <w:pStyle w:val="0EABFE68B8B04B9680F2148233BF5563"/>
          </w:pPr>
          <w:r>
            <w:t>Chemistry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06"/>
    <w:rsid w:val="00320A49"/>
    <w:rsid w:val="003C0A06"/>
    <w:rsid w:val="009B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0EABFE68B8B04B9680F2148233BF5563">
    <w:name w:val="0EABFE68B8B04B9680F2148233BF55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806E18-E676-4362-94B5-9F633869A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F71F3F-068C-4FB7-B2C1-F7F89C3C88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3BA2319-8533-45D2-890F-876235D728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695171-42DE-46C3-A1DD-8DEBF9EDB9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sign (chemistry)</Template>
  <TotalTime>0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2023-06-05T02:23:00Z</dcterms:created>
  <dcterms:modified xsi:type="dcterms:W3CDTF">2023-06-09T21:53:00Z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13ebfd806dd110565be7971fb3dedc424785e66639c726f2db11dca1e764e3db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7th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 6th edition</vt:lpwstr>
  </property>
  <property fmtid="{D5CDD505-2E9C-101B-9397-08002B2CF9AE}" pid="10" name="Mendeley Recent Style Id 3_1">
    <vt:lpwstr>http://www.zotero.org/styles/chemistry-central-journal</vt:lpwstr>
  </property>
  <property fmtid="{D5CDD505-2E9C-101B-9397-08002B2CF9AE}" pid="11" name="Mendeley Recent Style Name 3_1">
    <vt:lpwstr>Chemistry Central Journal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12th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9th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</Properties>
</file>